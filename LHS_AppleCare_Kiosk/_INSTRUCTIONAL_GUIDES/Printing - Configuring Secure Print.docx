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5E55A" w14:textId="39B9287A" w:rsidR="00DF228D" w:rsidRDefault="00A35E92" w:rsidP="001D7424">
      <w:pPr>
        <w:jc w:val="center"/>
        <w:rPr>
          <w:rFonts w:ascii="Fjalla One" w:hAnsi="Fjalla One" w:cs="Arial"/>
          <w:b/>
          <w:sz w:val="36"/>
          <w:szCs w:val="36"/>
        </w:rPr>
      </w:pPr>
      <w:r>
        <w:rPr>
          <w:rFonts w:ascii="Fjalla One" w:hAnsi="Fjalla One" w:cs="Arial"/>
          <w:b/>
          <w:sz w:val="36"/>
          <w:szCs w:val="36"/>
        </w:rPr>
        <w:t xml:space="preserve">PRINTING – </w:t>
      </w:r>
      <w:r w:rsidR="0040331F">
        <w:rPr>
          <w:rFonts w:ascii="Fjalla One" w:hAnsi="Fjalla One" w:cs="Arial"/>
          <w:b/>
          <w:sz w:val="36"/>
          <w:szCs w:val="36"/>
        </w:rPr>
        <w:t xml:space="preserve">CONFIGURING </w:t>
      </w:r>
      <w:r w:rsidR="00314E15">
        <w:rPr>
          <w:rFonts w:ascii="Fjalla One" w:hAnsi="Fjalla One" w:cs="Arial"/>
          <w:b/>
          <w:sz w:val="36"/>
          <w:szCs w:val="36"/>
        </w:rPr>
        <w:t>SECURE</w:t>
      </w:r>
      <w:r w:rsidR="0040331F">
        <w:rPr>
          <w:rFonts w:ascii="Fjalla One" w:hAnsi="Fjalla One" w:cs="Arial"/>
          <w:b/>
          <w:sz w:val="36"/>
          <w:szCs w:val="36"/>
        </w:rPr>
        <w:t xml:space="preserve"> PRINT</w:t>
      </w:r>
    </w:p>
    <w:p w14:paraId="737C9D0A" w14:textId="01A75C78" w:rsidR="00D12250" w:rsidRPr="00D12250" w:rsidRDefault="00D12250" w:rsidP="00D12250">
      <w:pPr>
        <w:jc w:val="center"/>
        <w:rPr>
          <w:rFonts w:ascii="Avenir Book" w:hAnsi="Avenir Book" w:cs="Arial"/>
          <w:b/>
          <w:szCs w:val="28"/>
        </w:rPr>
      </w:pPr>
      <w:r>
        <w:rPr>
          <w:rFonts w:ascii="Avenir Book" w:hAnsi="Avenir Book" w:cs="Arial"/>
          <w:b/>
        </w:rPr>
        <w:t xml:space="preserve">Developed For: </w:t>
      </w:r>
      <w:r w:rsidR="00607912">
        <w:rPr>
          <w:rFonts w:ascii="Avenir Book" w:hAnsi="Avenir Book" w:cs="Arial"/>
          <w:b/>
        </w:rPr>
        <w:t>District Wide Users</w:t>
      </w:r>
    </w:p>
    <w:p w14:paraId="0EA16ADE" w14:textId="77777777" w:rsidR="008D755C" w:rsidRDefault="00DF228D" w:rsidP="009D4810">
      <w:pPr>
        <w:jc w:val="center"/>
        <w:rPr>
          <w:rFonts w:ascii="Avenir Book" w:hAnsi="Avenir Book" w:cs="Arial"/>
        </w:rPr>
      </w:pPr>
      <w:r>
        <w:rPr>
          <w:rFonts w:ascii="Avenir Book" w:hAnsi="Avenir Book" w:cs="Arial"/>
        </w:rPr>
        <w:t xml:space="preserve">Updated: </w:t>
      </w:r>
      <w:r>
        <w:rPr>
          <w:rFonts w:ascii="Avenir Book" w:hAnsi="Avenir Book" w:cs="Arial"/>
        </w:rPr>
        <w:fldChar w:fldCharType="begin"/>
      </w:r>
      <w:r>
        <w:rPr>
          <w:rFonts w:ascii="Avenir Book" w:hAnsi="Avenir Book" w:cs="Arial"/>
        </w:rPr>
        <w:instrText xml:space="preserve"> DATE \@ "M/d/yyyy" </w:instrText>
      </w:r>
      <w:r>
        <w:rPr>
          <w:rFonts w:ascii="Avenir Book" w:hAnsi="Avenir Book" w:cs="Arial"/>
        </w:rPr>
        <w:fldChar w:fldCharType="separate"/>
      </w:r>
      <w:r w:rsidR="00BD38DE">
        <w:rPr>
          <w:rFonts w:ascii="Avenir Book" w:hAnsi="Avenir Book" w:cs="Arial"/>
          <w:noProof/>
        </w:rPr>
        <w:t>8/7/2017</w:t>
      </w:r>
      <w:r>
        <w:rPr>
          <w:rFonts w:ascii="Avenir Book" w:hAnsi="Avenir Book" w:cs="Arial"/>
        </w:rPr>
        <w:fldChar w:fldCharType="end"/>
      </w:r>
    </w:p>
    <w:p w14:paraId="618D7F38" w14:textId="77777777" w:rsidR="00DF228D" w:rsidRPr="0043573E" w:rsidRDefault="00DF228D" w:rsidP="009D4810">
      <w:pPr>
        <w:jc w:val="center"/>
        <w:rPr>
          <w:rFonts w:ascii="Avenir Book" w:hAnsi="Avenir Book" w:cs="Arial"/>
        </w:rPr>
      </w:pPr>
    </w:p>
    <w:p w14:paraId="0C566682" w14:textId="6DA2233E" w:rsidR="0045136A" w:rsidRPr="0043573E" w:rsidRDefault="00575DEC">
      <w:p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b/>
          <w:sz w:val="22"/>
        </w:rPr>
        <w:t>GUIDE</w:t>
      </w:r>
      <w:r w:rsidR="0045136A" w:rsidRPr="0043573E">
        <w:rPr>
          <w:rFonts w:ascii="Avenir Book" w:hAnsi="Avenir Book" w:cs="Arial"/>
          <w:b/>
          <w:sz w:val="22"/>
        </w:rPr>
        <w:t xml:space="preserve"> OVERVIEW:</w:t>
      </w:r>
      <w:r w:rsidR="0045136A" w:rsidRPr="0043573E">
        <w:rPr>
          <w:rFonts w:ascii="Avenir Book" w:hAnsi="Avenir Book" w:cs="Arial"/>
          <w:sz w:val="22"/>
        </w:rPr>
        <w:t xml:space="preserve">  </w:t>
      </w:r>
      <w:r w:rsidR="00A35E92">
        <w:rPr>
          <w:rFonts w:ascii="Avenir Book" w:hAnsi="Avenir Book" w:cs="Arial"/>
          <w:sz w:val="22"/>
        </w:rPr>
        <w:t>The purpose of this guide is to c</w:t>
      </w:r>
      <w:r w:rsidR="009F267C">
        <w:rPr>
          <w:rFonts w:ascii="Avenir Book" w:hAnsi="Avenir Book" w:cs="Arial"/>
          <w:sz w:val="22"/>
        </w:rPr>
        <w:t xml:space="preserve">onfigure </w:t>
      </w:r>
      <w:r w:rsidR="00314E15">
        <w:rPr>
          <w:rFonts w:ascii="Avenir Book" w:hAnsi="Avenir Book" w:cs="Arial"/>
          <w:sz w:val="22"/>
        </w:rPr>
        <w:t>secure</w:t>
      </w:r>
      <w:r w:rsidR="009F267C">
        <w:rPr>
          <w:rFonts w:ascii="Avenir Book" w:hAnsi="Avenir Book" w:cs="Arial"/>
          <w:sz w:val="22"/>
        </w:rPr>
        <w:t xml:space="preserve"> print and create</w:t>
      </w:r>
      <w:r w:rsidR="00A35E92">
        <w:rPr>
          <w:rFonts w:ascii="Avenir Book" w:hAnsi="Avenir Book" w:cs="Arial"/>
          <w:sz w:val="22"/>
        </w:rPr>
        <w:t xml:space="preserve"> a user based printing preset that will allow users to define custom </w:t>
      </w:r>
      <w:r w:rsidR="009F267C">
        <w:rPr>
          <w:rFonts w:ascii="Avenir Book" w:hAnsi="Avenir Book" w:cs="Arial"/>
          <w:sz w:val="22"/>
        </w:rPr>
        <w:t>user</w:t>
      </w:r>
      <w:r w:rsidR="00A35E92">
        <w:rPr>
          <w:rFonts w:ascii="Avenir Book" w:hAnsi="Avenir Book" w:cs="Arial"/>
          <w:sz w:val="22"/>
        </w:rPr>
        <w:t xml:space="preserve"> settings and use them without having to set the setting each time the user goes to print.</w:t>
      </w:r>
    </w:p>
    <w:p w14:paraId="69A73090" w14:textId="77777777" w:rsidR="0045136A" w:rsidRDefault="0045136A">
      <w:pPr>
        <w:rPr>
          <w:rFonts w:ascii="Avenir Book" w:hAnsi="Avenir Book" w:cs="Arial"/>
          <w:sz w:val="22"/>
        </w:rPr>
      </w:pPr>
    </w:p>
    <w:p w14:paraId="4DFEEC03" w14:textId="77777777" w:rsidR="00575DEC" w:rsidRPr="0043573E" w:rsidRDefault="00575DEC">
      <w:pPr>
        <w:rPr>
          <w:rFonts w:ascii="Avenir Book" w:hAnsi="Avenir Book" w:cs="Arial"/>
          <w:sz w:val="22"/>
        </w:rPr>
      </w:pPr>
    </w:p>
    <w:p w14:paraId="47B117EA" w14:textId="77777777" w:rsidR="008645F8" w:rsidRPr="0043573E" w:rsidRDefault="00575DEC">
      <w:pPr>
        <w:rPr>
          <w:rFonts w:ascii="Avenir Book" w:hAnsi="Avenir Book" w:cs="Arial"/>
          <w:b/>
          <w:sz w:val="22"/>
        </w:rPr>
      </w:pPr>
      <w:r>
        <w:rPr>
          <w:rFonts w:ascii="Avenir Book" w:hAnsi="Avenir Book" w:cs="Arial"/>
          <w:b/>
          <w:sz w:val="22"/>
        </w:rPr>
        <w:t>REQUIREMENTS</w:t>
      </w:r>
      <w:r w:rsidR="008645F8" w:rsidRPr="0043573E">
        <w:rPr>
          <w:rFonts w:ascii="Avenir Book" w:hAnsi="Avenir Book" w:cs="Arial"/>
          <w:b/>
          <w:sz w:val="22"/>
        </w:rPr>
        <w:t>:</w:t>
      </w:r>
    </w:p>
    <w:p w14:paraId="6FEF4A44" w14:textId="77777777" w:rsidR="008645F8" w:rsidRPr="008E1005" w:rsidRDefault="00A35E92" w:rsidP="00035F14">
      <w:pPr>
        <w:numPr>
          <w:ilvl w:val="0"/>
          <w:numId w:val="10"/>
        </w:numPr>
        <w:rPr>
          <w:rFonts w:ascii="Avenir Book" w:hAnsi="Avenir Book" w:cs="Arial"/>
          <w:sz w:val="22"/>
        </w:rPr>
      </w:pPr>
      <w:proofErr w:type="spellStart"/>
      <w:r>
        <w:rPr>
          <w:rFonts w:ascii="Avenir Book" w:hAnsi="Avenir Book" w:cs="Arial"/>
          <w:sz w:val="22"/>
        </w:rPr>
        <w:t>MacOS</w:t>
      </w:r>
      <w:proofErr w:type="spellEnd"/>
      <w:r>
        <w:rPr>
          <w:rFonts w:ascii="Avenir Book" w:hAnsi="Avenir Book" w:cs="Arial"/>
          <w:sz w:val="22"/>
        </w:rPr>
        <w:t xml:space="preserve"> 10.12</w:t>
      </w:r>
    </w:p>
    <w:p w14:paraId="4A00FFE0" w14:textId="77777777" w:rsidR="00575DEC" w:rsidRDefault="00575DEC" w:rsidP="00575DEC">
      <w:pPr>
        <w:rPr>
          <w:rFonts w:ascii="Avenir Book" w:hAnsi="Avenir Book" w:cs="Arial"/>
          <w:sz w:val="22"/>
        </w:rPr>
      </w:pPr>
    </w:p>
    <w:p w14:paraId="236500E1" w14:textId="77777777" w:rsidR="00575DEC" w:rsidRDefault="00575DEC" w:rsidP="00575DEC">
      <w:pPr>
        <w:rPr>
          <w:rFonts w:ascii="Avenir Book" w:hAnsi="Avenir Book" w:cs="Arial"/>
          <w:sz w:val="22"/>
        </w:rPr>
      </w:pPr>
    </w:p>
    <w:p w14:paraId="5AA1DEED" w14:textId="27037F48" w:rsidR="001C1BB0" w:rsidRPr="00242B58" w:rsidRDefault="001C1BB0" w:rsidP="00575DEC">
      <w:pPr>
        <w:rPr>
          <w:rFonts w:ascii="Avenir Book" w:hAnsi="Avenir Book" w:cs="Arial"/>
          <w:b/>
          <w:sz w:val="22"/>
        </w:rPr>
      </w:pPr>
      <w:r w:rsidRPr="00242B58">
        <w:rPr>
          <w:rFonts w:ascii="Avenir Book" w:hAnsi="Avenir Book" w:cs="Arial"/>
          <w:b/>
          <w:sz w:val="22"/>
        </w:rPr>
        <w:t>CONFIGURING SECURE PRINT:</w:t>
      </w:r>
    </w:p>
    <w:p w14:paraId="0EF21EB0" w14:textId="5971E4D0" w:rsidR="001C1BB0" w:rsidRDefault="001C1BB0" w:rsidP="00575DEC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 w:rsidRPr="007F5907">
        <w:rPr>
          <w:rFonts w:ascii="Avenir Book" w:hAnsi="Avenir Book" w:cs="Arial"/>
          <w:sz w:val="22"/>
        </w:rPr>
        <w:t>Open a document, then choose F</w:t>
      </w:r>
      <w:r>
        <w:rPr>
          <w:rFonts w:ascii="Avenir Book" w:hAnsi="Avenir Book" w:cs="Arial"/>
          <w:sz w:val="22"/>
        </w:rPr>
        <w:t>ile &gt; Print. Click Show Details.</w:t>
      </w:r>
    </w:p>
    <w:p w14:paraId="0163E4A5" w14:textId="16060E41" w:rsidR="001C1BB0" w:rsidRDefault="001C1BB0" w:rsidP="00575DEC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Click on Copies &amp; Pages, then choose Job Log.</w:t>
      </w:r>
    </w:p>
    <w:p w14:paraId="153B836B" w14:textId="4719DDC8" w:rsidR="001C1BB0" w:rsidRDefault="00361A34" w:rsidP="00575DEC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 xml:space="preserve">Click the </w:t>
      </w:r>
      <w:r w:rsidR="001C1BB0">
        <w:rPr>
          <w:rFonts w:ascii="Avenir Book" w:hAnsi="Avenir Book" w:cs="Arial"/>
          <w:sz w:val="22"/>
        </w:rPr>
        <w:t xml:space="preserve">Set Job Type </w:t>
      </w:r>
      <w:r>
        <w:rPr>
          <w:rFonts w:ascii="Avenir Book" w:hAnsi="Avenir Book" w:cs="Arial"/>
          <w:sz w:val="22"/>
        </w:rPr>
        <w:t xml:space="preserve"> pop-down menu, then choose </w:t>
      </w:r>
      <w:r w:rsidR="001C1BB0">
        <w:rPr>
          <w:rFonts w:ascii="Avenir Book" w:hAnsi="Avenir Book" w:cs="Arial"/>
          <w:sz w:val="22"/>
        </w:rPr>
        <w:t>Locked Print</w:t>
      </w:r>
      <w:r w:rsidR="00C81525">
        <w:rPr>
          <w:rFonts w:ascii="Avenir Book" w:hAnsi="Avenir Book" w:cs="Arial"/>
          <w:sz w:val="22"/>
        </w:rPr>
        <w:t>.</w:t>
      </w:r>
    </w:p>
    <w:p w14:paraId="4C0DC3B5" w14:textId="65341457" w:rsidR="00C81525" w:rsidRPr="00C81525" w:rsidRDefault="00C81525" w:rsidP="00C81525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 xml:space="preserve">Your secure print job will be listed on the copier under the user ID you specify here, and the password is required for releasing confidential print jobs from the copier. </w:t>
      </w:r>
    </w:p>
    <w:p w14:paraId="5BACFA2A" w14:textId="5D8011E6" w:rsidR="001C1BB0" w:rsidRDefault="001C1BB0" w:rsidP="00575DEC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Fill in your district username in the User ID box and your employee number in the Password &amp; User Code box. (You may have to check the box Enable User Code before you can enter your User Code)</w:t>
      </w:r>
    </w:p>
    <w:p w14:paraId="66E5CF05" w14:textId="5B4E00D6" w:rsidR="001C1BB0" w:rsidRPr="001C1BB0" w:rsidRDefault="001C1BB0" w:rsidP="00575DEC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Once you have configured your user settings continue to the next section.</w:t>
      </w:r>
    </w:p>
    <w:p w14:paraId="54F06F39" w14:textId="77777777" w:rsidR="001C1BB0" w:rsidRPr="0043573E" w:rsidRDefault="001C1BB0" w:rsidP="00575DEC">
      <w:pPr>
        <w:rPr>
          <w:rFonts w:ascii="Avenir Book" w:hAnsi="Avenir Book" w:cs="Arial"/>
          <w:sz w:val="22"/>
        </w:rPr>
      </w:pPr>
    </w:p>
    <w:p w14:paraId="74DF7CAB" w14:textId="77E5FE99" w:rsidR="00DA5BB5" w:rsidRPr="0043573E" w:rsidRDefault="007F5907" w:rsidP="00DA5BB5">
      <w:pPr>
        <w:rPr>
          <w:rFonts w:ascii="Avenir Book" w:hAnsi="Avenir Book" w:cs="Arial"/>
          <w:b/>
          <w:sz w:val="22"/>
        </w:rPr>
      </w:pPr>
      <w:r>
        <w:rPr>
          <w:rFonts w:ascii="Avenir Book" w:hAnsi="Avenir Book" w:cs="Arial"/>
          <w:b/>
          <w:sz w:val="22"/>
        </w:rPr>
        <w:t>SAVE YOUR SETTINGS AS A PRESET</w:t>
      </w:r>
      <w:r w:rsidR="00DA5BB5" w:rsidRPr="0043573E">
        <w:rPr>
          <w:rFonts w:ascii="Avenir Book" w:hAnsi="Avenir Book" w:cs="Arial"/>
          <w:b/>
          <w:sz w:val="22"/>
        </w:rPr>
        <w:t>:</w:t>
      </w:r>
    </w:p>
    <w:p w14:paraId="18A42B78" w14:textId="10A443FE" w:rsidR="007F5907" w:rsidRDefault="007F5907" w:rsidP="001C1BB0">
      <w:pPr>
        <w:numPr>
          <w:ilvl w:val="0"/>
          <w:numId w:val="25"/>
        </w:numPr>
        <w:rPr>
          <w:rFonts w:ascii="Avenir Book" w:hAnsi="Avenir Book" w:cs="Arial"/>
          <w:sz w:val="22"/>
        </w:rPr>
      </w:pPr>
      <w:r w:rsidRPr="007F5907">
        <w:rPr>
          <w:rFonts w:ascii="Avenir Book" w:hAnsi="Avenir Book" w:cs="Arial"/>
          <w:sz w:val="22"/>
        </w:rPr>
        <w:t>Click the Presets pop-</w:t>
      </w:r>
      <w:r w:rsidR="00257D1E">
        <w:rPr>
          <w:rFonts w:ascii="Avenir Book" w:hAnsi="Avenir Book" w:cs="Arial"/>
          <w:sz w:val="22"/>
        </w:rPr>
        <w:t>down</w:t>
      </w:r>
      <w:r w:rsidRPr="007F5907">
        <w:rPr>
          <w:rFonts w:ascii="Avenir Book" w:hAnsi="Avenir Book" w:cs="Arial"/>
          <w:sz w:val="22"/>
        </w:rPr>
        <w:t xml:space="preserve"> menu, then choose Save Current Settings as Preset.</w:t>
      </w:r>
    </w:p>
    <w:p w14:paraId="452932ED" w14:textId="306261E2" w:rsidR="007F5907" w:rsidRDefault="007F5907" w:rsidP="001C1BB0">
      <w:pPr>
        <w:numPr>
          <w:ilvl w:val="0"/>
          <w:numId w:val="25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Enter a name for the preset settings, then choose whether to use the preset for only the currently select printer or all printers.</w:t>
      </w:r>
    </w:p>
    <w:p w14:paraId="5893925A" w14:textId="77777777" w:rsidR="007F5907" w:rsidRDefault="007F5907" w:rsidP="007F5907">
      <w:pPr>
        <w:rPr>
          <w:rFonts w:ascii="Avenir Book" w:hAnsi="Avenir Book" w:cs="Arial"/>
          <w:sz w:val="22"/>
        </w:rPr>
      </w:pPr>
    </w:p>
    <w:p w14:paraId="4951F71D" w14:textId="5BCCC9ED" w:rsidR="007F5907" w:rsidRPr="007F5907" w:rsidRDefault="007F5907" w:rsidP="007F5907">
      <w:pPr>
        <w:rPr>
          <w:rFonts w:ascii="Avenir Book" w:hAnsi="Avenir Book" w:cs="Arial"/>
          <w:b/>
          <w:sz w:val="22"/>
        </w:rPr>
      </w:pPr>
      <w:r w:rsidRPr="007F5907">
        <w:rPr>
          <w:rFonts w:ascii="Avenir Book" w:hAnsi="Avenir Book" w:cs="Arial"/>
          <w:b/>
          <w:sz w:val="22"/>
        </w:rPr>
        <w:t>PRINT WITH YOUR PRESET SETTINGS:</w:t>
      </w:r>
    </w:p>
    <w:p w14:paraId="6881EF78" w14:textId="24F457D3" w:rsidR="007F5907" w:rsidRDefault="007F5907" w:rsidP="007F5907">
      <w:pPr>
        <w:numPr>
          <w:ilvl w:val="0"/>
          <w:numId w:val="22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Choose File &gt; Print</w:t>
      </w:r>
      <w:r w:rsidRPr="007F5907">
        <w:rPr>
          <w:rFonts w:ascii="Avenir Book" w:hAnsi="Avenir Book" w:cs="Arial"/>
          <w:sz w:val="22"/>
        </w:rPr>
        <w:t>.</w:t>
      </w:r>
    </w:p>
    <w:p w14:paraId="615B3463" w14:textId="23154447" w:rsidR="007F5907" w:rsidRPr="007F5907" w:rsidRDefault="007D4BC9" w:rsidP="007F5907">
      <w:pPr>
        <w:numPr>
          <w:ilvl w:val="0"/>
          <w:numId w:val="22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Click the Presets pop-down</w:t>
      </w:r>
      <w:r w:rsidR="007F5907">
        <w:rPr>
          <w:rFonts w:ascii="Avenir Book" w:hAnsi="Avenir Book" w:cs="Arial"/>
          <w:sz w:val="22"/>
        </w:rPr>
        <w:t xml:space="preserve"> menu, then choose your preset. If you don’t see the Presets pop-up menu, click Show Details.</w:t>
      </w:r>
    </w:p>
    <w:p w14:paraId="7A86B6A7" w14:textId="77777777" w:rsidR="00575DEC" w:rsidRPr="0043573E" w:rsidRDefault="00575DEC" w:rsidP="000A64C3">
      <w:pPr>
        <w:rPr>
          <w:rFonts w:ascii="Avenir Book" w:hAnsi="Avenir Book" w:cs="Arial"/>
          <w:b/>
          <w:sz w:val="22"/>
        </w:rPr>
      </w:pPr>
    </w:p>
    <w:p w14:paraId="1D1A2ACB" w14:textId="72C04025" w:rsidR="00575DEC" w:rsidRPr="00575DEC" w:rsidRDefault="000A64C3" w:rsidP="00575DEC">
      <w:pPr>
        <w:ind w:left="720" w:right="-180"/>
        <w:rPr>
          <w:rFonts w:ascii="Avenir Book" w:hAnsi="Avenir Book" w:cs="Arial"/>
          <w:sz w:val="22"/>
        </w:rPr>
      </w:pPr>
      <w:r w:rsidRPr="0043573E">
        <w:rPr>
          <w:rFonts w:ascii="Avenir Book" w:hAnsi="Avenir Book" w:cs="Arial"/>
          <w:sz w:val="22"/>
        </w:rPr>
        <w:t xml:space="preserve">NOTE:  </w:t>
      </w:r>
      <w:r w:rsidR="007F5907">
        <w:rPr>
          <w:rFonts w:ascii="Avenir Book" w:hAnsi="Avenir Book" w:cs="Arial"/>
          <w:sz w:val="22"/>
        </w:rPr>
        <w:t>You see all presets available for that printer. If you don’t see a preset that you expect in the list, it’s possible that you created t</w:t>
      </w:r>
      <w:bookmarkStart w:id="0" w:name="_GoBack"/>
      <w:bookmarkEnd w:id="0"/>
      <w:r w:rsidR="007F5907">
        <w:rPr>
          <w:rFonts w:ascii="Avenir Book" w:hAnsi="Avenir Book" w:cs="Arial"/>
          <w:sz w:val="22"/>
        </w:rPr>
        <w:t>hat preset for only a specific printer.</w:t>
      </w:r>
    </w:p>
    <w:sectPr w:rsidR="00575DEC" w:rsidRPr="00575DEC" w:rsidSect="007B42EF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E811F" w14:textId="77777777" w:rsidR="009E04D6" w:rsidRDefault="009E04D6" w:rsidP="008D755C">
      <w:r>
        <w:separator/>
      </w:r>
    </w:p>
  </w:endnote>
  <w:endnote w:type="continuationSeparator" w:id="0">
    <w:p w14:paraId="6F374D89" w14:textId="77777777" w:rsidR="009E04D6" w:rsidRDefault="009E04D6" w:rsidP="008D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alla One">
    <w:panose1 w:val="02000506040000020004"/>
    <w:charset w:val="00"/>
    <w:family w:val="auto"/>
    <w:pitch w:val="variable"/>
    <w:sig w:usb0="800000BF" w:usb1="4000004B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3B22D4" w:rsidRPr="0043573E" w14:paraId="2CBD92D7" w14:textId="77777777" w:rsidTr="008D755C">
      <w:tc>
        <w:tcPr>
          <w:tcW w:w="5508" w:type="dxa"/>
        </w:tcPr>
        <w:p w14:paraId="4F1DC522" w14:textId="7FFACBB8" w:rsidR="003B22D4" w:rsidRPr="00575DEC" w:rsidRDefault="00CA52BF" w:rsidP="00BD38DE">
          <w:pPr>
            <w:pStyle w:val="Footer"/>
            <w:rPr>
              <w:rFonts w:ascii="Fjalla One" w:hAnsi="Fjalla One" w:cs="Arial"/>
            </w:rPr>
          </w:pPr>
          <w:r>
            <w:rPr>
              <w:rFonts w:ascii="Fjalla One" w:hAnsi="Fjalla One" w:cs="Arial"/>
            </w:rPr>
            <w:t xml:space="preserve">PRINTING – </w:t>
          </w:r>
          <w:r w:rsidR="00BD38DE">
            <w:rPr>
              <w:rFonts w:ascii="Fjalla One" w:hAnsi="Fjalla One" w:cs="Arial"/>
            </w:rPr>
            <w:t>CONFIGURING SECURE PRINT</w:t>
          </w:r>
        </w:p>
      </w:tc>
      <w:tc>
        <w:tcPr>
          <w:tcW w:w="5508" w:type="dxa"/>
        </w:tcPr>
        <w:p w14:paraId="4420788D" w14:textId="7505062D" w:rsidR="003B22D4" w:rsidRPr="0043573E" w:rsidRDefault="00CA52BF" w:rsidP="008D755C">
          <w:pPr>
            <w:pStyle w:val="Footer"/>
            <w:jc w:val="right"/>
            <w:rPr>
              <w:rFonts w:ascii="Fjalla One" w:hAnsi="Fjalla One" w:cs="Arial"/>
            </w:rPr>
          </w:pPr>
          <w:r>
            <w:rPr>
              <w:rFonts w:ascii="Fjalla One" w:hAnsi="Fjalla One" w:cs="Arial"/>
            </w:rPr>
            <w:t xml:space="preserve">Updated: </w:t>
          </w:r>
          <w:r>
            <w:rPr>
              <w:rFonts w:ascii="Fjalla One" w:hAnsi="Fjalla One" w:cs="Arial"/>
            </w:rPr>
            <w:fldChar w:fldCharType="begin"/>
          </w:r>
          <w:r>
            <w:rPr>
              <w:rFonts w:ascii="Fjalla One" w:hAnsi="Fjalla One" w:cs="Arial"/>
            </w:rPr>
            <w:instrText xml:space="preserve"> DATE \@ "M/d/yyyy" </w:instrText>
          </w:r>
          <w:r>
            <w:rPr>
              <w:rFonts w:ascii="Fjalla One" w:hAnsi="Fjalla One" w:cs="Arial"/>
            </w:rPr>
            <w:fldChar w:fldCharType="separate"/>
          </w:r>
          <w:r w:rsidR="00BD38DE">
            <w:rPr>
              <w:rFonts w:ascii="Fjalla One" w:hAnsi="Fjalla One" w:cs="Arial"/>
              <w:noProof/>
            </w:rPr>
            <w:t>8/7/2017</w:t>
          </w:r>
          <w:r>
            <w:rPr>
              <w:rFonts w:ascii="Fjalla One" w:hAnsi="Fjalla One" w:cs="Arial"/>
            </w:rPr>
            <w:fldChar w:fldCharType="end"/>
          </w:r>
        </w:p>
      </w:tc>
    </w:tr>
  </w:tbl>
  <w:p w14:paraId="7FB6FEDE" w14:textId="77777777" w:rsidR="003B22D4" w:rsidRPr="0043573E" w:rsidRDefault="003B22D4" w:rsidP="00575DEC">
    <w:pPr>
      <w:pStyle w:val="Footer"/>
      <w:rPr>
        <w:rFonts w:ascii="Fjalla One" w:hAnsi="Fjalla One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2622D" w14:textId="77777777" w:rsidR="009E04D6" w:rsidRDefault="009E04D6" w:rsidP="008D755C">
      <w:r>
        <w:separator/>
      </w:r>
    </w:p>
  </w:footnote>
  <w:footnote w:type="continuationSeparator" w:id="0">
    <w:p w14:paraId="47E6D1F3" w14:textId="77777777" w:rsidR="009E04D6" w:rsidRDefault="009E04D6" w:rsidP="008D75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18"/>
      <w:gridCol w:w="4698"/>
    </w:tblGrid>
    <w:tr w:rsidR="003B22D4" w:rsidRPr="0043573E" w14:paraId="6E3C2A96" w14:textId="77777777" w:rsidTr="00F423A2">
      <w:tc>
        <w:tcPr>
          <w:tcW w:w="6318" w:type="dxa"/>
          <w:tcBorders>
            <w:bottom w:val="single" w:sz="18" w:space="0" w:color="auto"/>
            <w:right w:val="nil"/>
          </w:tcBorders>
          <w:vAlign w:val="bottom"/>
        </w:tcPr>
        <w:p w14:paraId="51F4FF1B" w14:textId="77777777" w:rsidR="003B22D4" w:rsidRPr="0043573E" w:rsidRDefault="00F423A2" w:rsidP="00F423A2">
          <w:pPr>
            <w:pStyle w:val="Header"/>
            <w:rPr>
              <w:rFonts w:ascii="Fjalla One" w:hAnsi="Fjalla One"/>
              <w:sz w:val="32"/>
            </w:rPr>
          </w:pPr>
          <w:r>
            <w:rPr>
              <w:rFonts w:ascii="Fjalla One" w:hAnsi="Fjalla One"/>
              <w:noProof/>
              <w:sz w:val="32"/>
            </w:rPr>
            <w:drawing>
              <wp:inline distT="0" distB="0" distL="0" distR="0" wp14:anchorId="43680865" wp14:editId="0916E5E2">
                <wp:extent cx="1322713" cy="658870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HS_LOGO_BLAC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713" cy="658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tcBorders>
            <w:top w:val="nil"/>
            <w:left w:val="nil"/>
            <w:bottom w:val="single" w:sz="18" w:space="0" w:color="auto"/>
            <w:right w:val="nil"/>
          </w:tcBorders>
          <w:vAlign w:val="bottom"/>
        </w:tcPr>
        <w:p w14:paraId="3EEB9191" w14:textId="77777777" w:rsidR="003B22D4" w:rsidRPr="0043573E" w:rsidRDefault="00DF228D" w:rsidP="00F423A2">
          <w:pPr>
            <w:pStyle w:val="Header"/>
            <w:tabs>
              <w:tab w:val="left" w:pos="1039"/>
              <w:tab w:val="right" w:pos="5292"/>
            </w:tabs>
            <w:jc w:val="right"/>
            <w:rPr>
              <w:rFonts w:ascii="Fjalla One" w:hAnsi="Fjalla One"/>
              <w:sz w:val="32"/>
            </w:rPr>
          </w:pPr>
          <w:r>
            <w:rPr>
              <w:rFonts w:ascii="Fjalla One" w:hAnsi="Fjalla One"/>
              <w:sz w:val="32"/>
            </w:rPr>
            <w:t>DEPARTMENT OF TECHNOLOGY</w:t>
          </w:r>
        </w:p>
      </w:tc>
    </w:tr>
  </w:tbl>
  <w:p w14:paraId="153A9E34" w14:textId="77777777" w:rsidR="003B22D4" w:rsidRPr="0043573E" w:rsidRDefault="003B22D4">
    <w:pPr>
      <w:pStyle w:val="Header"/>
      <w:rPr>
        <w:rFonts w:ascii="Fjalla One" w:hAnsi="Fjalla 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22"/>
    <w:multiLevelType w:val="hybridMultilevel"/>
    <w:tmpl w:val="699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2002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FC4A44"/>
    <w:multiLevelType w:val="hybridMultilevel"/>
    <w:tmpl w:val="D2D6FF72"/>
    <w:lvl w:ilvl="0" w:tplc="977CEA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C101F95"/>
    <w:multiLevelType w:val="hybridMultilevel"/>
    <w:tmpl w:val="A18AC80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33340795"/>
    <w:multiLevelType w:val="hybridMultilevel"/>
    <w:tmpl w:val="72A0D1A2"/>
    <w:lvl w:ilvl="0" w:tplc="27289C5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C2C1DEC"/>
    <w:multiLevelType w:val="hybridMultilevel"/>
    <w:tmpl w:val="D0C848D4"/>
    <w:lvl w:ilvl="0" w:tplc="BABAF0C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D4D7CF1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4EB2A2A"/>
    <w:multiLevelType w:val="hybridMultilevel"/>
    <w:tmpl w:val="0C765FF4"/>
    <w:lvl w:ilvl="0" w:tplc="6358AC3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882608F"/>
    <w:multiLevelType w:val="hybridMultilevel"/>
    <w:tmpl w:val="542A5F34"/>
    <w:lvl w:ilvl="0" w:tplc="53E00F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C1169DA"/>
    <w:multiLevelType w:val="hybridMultilevel"/>
    <w:tmpl w:val="6262A2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7E0DCD"/>
    <w:multiLevelType w:val="hybridMultilevel"/>
    <w:tmpl w:val="92FC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7F2A66"/>
    <w:multiLevelType w:val="hybridMultilevel"/>
    <w:tmpl w:val="750A95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A74E7"/>
    <w:multiLevelType w:val="hybridMultilevel"/>
    <w:tmpl w:val="7A6E3024"/>
    <w:lvl w:ilvl="0" w:tplc="07BAC41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D92310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A826E79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B476F11"/>
    <w:multiLevelType w:val="hybridMultilevel"/>
    <w:tmpl w:val="A8C64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9F520F"/>
    <w:multiLevelType w:val="multilevel"/>
    <w:tmpl w:val="9C3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CA66DA"/>
    <w:multiLevelType w:val="hybridMultilevel"/>
    <w:tmpl w:val="F5E02686"/>
    <w:lvl w:ilvl="0" w:tplc="81A03D7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7D05E95"/>
    <w:multiLevelType w:val="hybridMultilevel"/>
    <w:tmpl w:val="75C0CA3C"/>
    <w:lvl w:ilvl="0" w:tplc="04090011">
      <w:start w:val="1"/>
      <w:numFmt w:val="decimal"/>
      <w:lvlText w:val="%1)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8">
    <w:nsid w:val="713F4525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B4C542B"/>
    <w:multiLevelType w:val="hybridMultilevel"/>
    <w:tmpl w:val="87BA67D2"/>
    <w:lvl w:ilvl="0" w:tplc="3720515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771CB3"/>
    <w:multiLevelType w:val="hybridMultilevel"/>
    <w:tmpl w:val="A8C64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8341BE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A310C7"/>
    <w:multiLevelType w:val="hybridMultilevel"/>
    <w:tmpl w:val="C52E15AE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6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19"/>
  </w:num>
  <w:num w:numId="11">
    <w:abstractNumId w:val="1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0"/>
  </w:num>
  <w:num w:numId="16">
    <w:abstractNumId w:val="10"/>
  </w:num>
  <w:num w:numId="17">
    <w:abstractNumId w:val="15"/>
  </w:num>
  <w:num w:numId="18">
    <w:abstractNumId w:val="0"/>
  </w:num>
  <w:num w:numId="19">
    <w:abstractNumId w:val="18"/>
  </w:num>
  <w:num w:numId="20">
    <w:abstractNumId w:val="22"/>
  </w:num>
  <w:num w:numId="21">
    <w:abstractNumId w:val="11"/>
  </w:num>
  <w:num w:numId="22">
    <w:abstractNumId w:val="21"/>
  </w:num>
  <w:num w:numId="23">
    <w:abstractNumId w:val="17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92"/>
    <w:rsid w:val="00003C07"/>
    <w:rsid w:val="00011DA6"/>
    <w:rsid w:val="0004277A"/>
    <w:rsid w:val="00070C4D"/>
    <w:rsid w:val="000A64C3"/>
    <w:rsid w:val="000D64DC"/>
    <w:rsid w:val="0011102A"/>
    <w:rsid w:val="0011621B"/>
    <w:rsid w:val="00123A7C"/>
    <w:rsid w:val="001427AF"/>
    <w:rsid w:val="0019072E"/>
    <w:rsid w:val="001B1D08"/>
    <w:rsid w:val="001C1BB0"/>
    <w:rsid w:val="001D7424"/>
    <w:rsid w:val="00242B58"/>
    <w:rsid w:val="00253B8B"/>
    <w:rsid w:val="00255CD3"/>
    <w:rsid w:val="00257D1E"/>
    <w:rsid w:val="002764C6"/>
    <w:rsid w:val="00285484"/>
    <w:rsid w:val="002B1D0D"/>
    <w:rsid w:val="00314E15"/>
    <w:rsid w:val="00361A34"/>
    <w:rsid w:val="00365BEA"/>
    <w:rsid w:val="003B22D4"/>
    <w:rsid w:val="003C036A"/>
    <w:rsid w:val="003C2851"/>
    <w:rsid w:val="003C5346"/>
    <w:rsid w:val="0040331F"/>
    <w:rsid w:val="00407771"/>
    <w:rsid w:val="0041690B"/>
    <w:rsid w:val="0043573E"/>
    <w:rsid w:val="00441F20"/>
    <w:rsid w:val="0045136A"/>
    <w:rsid w:val="00465A29"/>
    <w:rsid w:val="004B4E9C"/>
    <w:rsid w:val="004B65E5"/>
    <w:rsid w:val="00526008"/>
    <w:rsid w:val="00533E69"/>
    <w:rsid w:val="005438D4"/>
    <w:rsid w:val="00544C08"/>
    <w:rsid w:val="00575DEC"/>
    <w:rsid w:val="00587A62"/>
    <w:rsid w:val="005A6633"/>
    <w:rsid w:val="00607912"/>
    <w:rsid w:val="00687D9F"/>
    <w:rsid w:val="006E4646"/>
    <w:rsid w:val="006F237A"/>
    <w:rsid w:val="00725036"/>
    <w:rsid w:val="007B42EF"/>
    <w:rsid w:val="007D4BC9"/>
    <w:rsid w:val="007F5907"/>
    <w:rsid w:val="00804877"/>
    <w:rsid w:val="00806DFB"/>
    <w:rsid w:val="0085071C"/>
    <w:rsid w:val="008645F8"/>
    <w:rsid w:val="008B22D0"/>
    <w:rsid w:val="008B552F"/>
    <w:rsid w:val="008D1FF6"/>
    <w:rsid w:val="008D755C"/>
    <w:rsid w:val="008E1005"/>
    <w:rsid w:val="00950625"/>
    <w:rsid w:val="009628DF"/>
    <w:rsid w:val="00967B2C"/>
    <w:rsid w:val="009750A5"/>
    <w:rsid w:val="009833D4"/>
    <w:rsid w:val="00986FE3"/>
    <w:rsid w:val="00995377"/>
    <w:rsid w:val="009C2B94"/>
    <w:rsid w:val="009D4810"/>
    <w:rsid w:val="009E04D6"/>
    <w:rsid w:val="009F267C"/>
    <w:rsid w:val="00A05BEE"/>
    <w:rsid w:val="00A27EC9"/>
    <w:rsid w:val="00A35E92"/>
    <w:rsid w:val="00A5404F"/>
    <w:rsid w:val="00A62CE6"/>
    <w:rsid w:val="00AC67BE"/>
    <w:rsid w:val="00AD262E"/>
    <w:rsid w:val="00AD26EC"/>
    <w:rsid w:val="00AF05F3"/>
    <w:rsid w:val="00B076B3"/>
    <w:rsid w:val="00B3278C"/>
    <w:rsid w:val="00B72696"/>
    <w:rsid w:val="00B73B8C"/>
    <w:rsid w:val="00B97846"/>
    <w:rsid w:val="00BD38DE"/>
    <w:rsid w:val="00BE7DED"/>
    <w:rsid w:val="00C01432"/>
    <w:rsid w:val="00C81525"/>
    <w:rsid w:val="00CA13CB"/>
    <w:rsid w:val="00CA52BF"/>
    <w:rsid w:val="00CC775D"/>
    <w:rsid w:val="00CD255A"/>
    <w:rsid w:val="00CE1379"/>
    <w:rsid w:val="00D12250"/>
    <w:rsid w:val="00D17D5E"/>
    <w:rsid w:val="00D31578"/>
    <w:rsid w:val="00D55B46"/>
    <w:rsid w:val="00D970D9"/>
    <w:rsid w:val="00DA5BB5"/>
    <w:rsid w:val="00DB4968"/>
    <w:rsid w:val="00DF228D"/>
    <w:rsid w:val="00E0620B"/>
    <w:rsid w:val="00E33DB8"/>
    <w:rsid w:val="00E3455E"/>
    <w:rsid w:val="00E54136"/>
    <w:rsid w:val="00E871ED"/>
    <w:rsid w:val="00E95591"/>
    <w:rsid w:val="00EB7237"/>
    <w:rsid w:val="00EF764F"/>
    <w:rsid w:val="00F117A3"/>
    <w:rsid w:val="00F23BE5"/>
    <w:rsid w:val="00F40D63"/>
    <w:rsid w:val="00F423A2"/>
    <w:rsid w:val="00F85398"/>
    <w:rsid w:val="00FB48AF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1D5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062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620B"/>
    <w:pPr>
      <w:jc w:val="center"/>
    </w:pPr>
    <w:rPr>
      <w:rFonts w:ascii="Arial" w:hAnsi="Arial" w:cs="Arial"/>
      <w:sz w:val="28"/>
    </w:rPr>
  </w:style>
  <w:style w:type="paragraph" w:styleId="Subtitle">
    <w:name w:val="Subtitle"/>
    <w:basedOn w:val="Normal"/>
    <w:qFormat/>
    <w:rsid w:val="00E0620B"/>
    <w:pPr>
      <w:jc w:val="center"/>
    </w:pPr>
    <w:rPr>
      <w:rFonts w:ascii="Arial" w:hAnsi="Arial" w:cs="Arial"/>
      <w:sz w:val="28"/>
    </w:rPr>
  </w:style>
  <w:style w:type="paragraph" w:styleId="BalloonText">
    <w:name w:val="Balloon Text"/>
    <w:basedOn w:val="Normal"/>
    <w:semiHidden/>
    <w:rsid w:val="00F85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D75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D7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8D75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755C"/>
    <w:rPr>
      <w:sz w:val="24"/>
      <w:szCs w:val="24"/>
    </w:rPr>
  </w:style>
  <w:style w:type="paragraph" w:styleId="Footer">
    <w:name w:val="footer"/>
    <w:basedOn w:val="Normal"/>
    <w:link w:val="FooterChar"/>
    <w:rsid w:val="008D75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755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438D4"/>
    <w:pPr>
      <w:ind w:left="720"/>
      <w:contextualSpacing/>
    </w:pPr>
  </w:style>
  <w:style w:type="paragraph" w:customStyle="1" w:styleId="Activitybullet">
    <w:name w:val="Activitybullet"/>
    <w:basedOn w:val="Normal"/>
    <w:rsid w:val="007B42EF"/>
    <w:pPr>
      <w:spacing w:after="60"/>
      <w:ind w:left="1080" w:hanging="360"/>
    </w:pPr>
    <w:rPr>
      <w:rFonts w:ascii="Arial" w:hAnsi="Arial" w:cs="Arial"/>
    </w:rPr>
  </w:style>
  <w:style w:type="character" w:customStyle="1" w:styleId="TitleChar">
    <w:name w:val="Title Char"/>
    <w:basedOn w:val="DefaultParagraphFont"/>
    <w:link w:val="Title"/>
    <w:rsid w:val="003C2851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wksj/Library/Containers/com.microsoft.Word/Data/Desktop/Tech%20Dept%20Instructional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08D35D-5C0B-9842-B25B-E80258E5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Dept Instructional Guide Template.dotx</Template>
  <TotalTime>11</TotalTime>
  <Pages>1</Pages>
  <Words>269</Words>
  <Characters>1359</Characters>
  <Application>Microsoft Macintosh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Lebanon Community School Corporation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Josh Hawks</dc:creator>
  <cp:lastModifiedBy>Josh Hawks</cp:lastModifiedBy>
  <cp:revision>9</cp:revision>
  <cp:lastPrinted>2017-08-08T01:17:00Z</cp:lastPrinted>
  <dcterms:created xsi:type="dcterms:W3CDTF">2017-08-08T01:05:00Z</dcterms:created>
  <dcterms:modified xsi:type="dcterms:W3CDTF">2017-08-08T01:22:00Z</dcterms:modified>
</cp:coreProperties>
</file>
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E55A" w14:textId="38A1B9A3" w:rsidR="00DF228D" w:rsidRDefault="00A35E92" w:rsidP="001D7424">
      <w:pPr>
        <w:jc w:val="center"/>
        <w:rPr>
          <w:rFonts w:ascii="Fjalla One" w:hAnsi="Fjalla One" w:cs="Arial"/>
          <w:b/>
          <w:sz w:val="36"/>
          <w:szCs w:val="36"/>
        </w:rPr>
      </w:pPr>
      <w:r>
        <w:rPr>
          <w:rFonts w:ascii="Fjalla One" w:hAnsi="Fjalla One" w:cs="Arial"/>
          <w:b/>
          <w:sz w:val="36"/>
          <w:szCs w:val="36"/>
        </w:rPr>
        <w:t xml:space="preserve">PRINTING – </w:t>
      </w:r>
      <w:r w:rsidR="00556E9B">
        <w:rPr>
          <w:rFonts w:ascii="Fjalla One" w:hAnsi="Fjalla One" w:cs="Arial"/>
          <w:b/>
          <w:sz w:val="36"/>
          <w:szCs w:val="36"/>
        </w:rPr>
        <w:t>ADVANCED PRINT JOB SETUP</w:t>
      </w:r>
    </w:p>
    <w:p w14:paraId="737C9D0A" w14:textId="0797CA41" w:rsidR="00D12250" w:rsidRPr="00D12250" w:rsidRDefault="00D12250" w:rsidP="00D12250">
      <w:pPr>
        <w:jc w:val="center"/>
        <w:rPr>
          <w:rFonts w:ascii="Avenir Book" w:hAnsi="Avenir Book" w:cs="Arial"/>
          <w:b/>
          <w:szCs w:val="28"/>
        </w:rPr>
      </w:pPr>
      <w:r>
        <w:rPr>
          <w:rFonts w:ascii="Avenir Book" w:hAnsi="Avenir Book" w:cs="Arial"/>
          <w:b/>
        </w:rPr>
        <w:t xml:space="preserve">Developed For: </w:t>
      </w:r>
      <w:r w:rsidR="00544638">
        <w:rPr>
          <w:rFonts w:ascii="Avenir Book" w:hAnsi="Avenir Book" w:cs="Arial"/>
          <w:b/>
        </w:rPr>
        <w:t>LHS</w:t>
      </w:r>
    </w:p>
    <w:p w14:paraId="0EA16ADE" w14:textId="77777777" w:rsidR="008D755C" w:rsidRDefault="00DF228D" w:rsidP="009D4810">
      <w:pPr>
        <w:jc w:val="center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Updated: </w:t>
      </w:r>
      <w:r>
        <w:rPr>
          <w:rFonts w:ascii="Avenir Book" w:hAnsi="Avenir Book" w:cs="Arial"/>
        </w:rPr>
        <w:fldChar w:fldCharType="begin"/>
      </w:r>
      <w:r>
        <w:rPr>
          <w:rFonts w:ascii="Avenir Book" w:hAnsi="Avenir Book" w:cs="Arial"/>
        </w:rPr>
        <w:instrText xml:space="preserve"> DATE \@ "M/d/yyyy" </w:instrText>
      </w:r>
      <w:r>
        <w:rPr>
          <w:rFonts w:ascii="Avenir Book" w:hAnsi="Avenir Book" w:cs="Arial"/>
        </w:rPr>
        <w:fldChar w:fldCharType="separate"/>
      </w:r>
      <w:r w:rsidR="00026C95">
        <w:rPr>
          <w:rFonts w:ascii="Avenir Book" w:hAnsi="Avenir Book" w:cs="Arial"/>
          <w:noProof/>
        </w:rPr>
        <w:t>8/7/2017</w:t>
      </w:r>
      <w:r>
        <w:rPr>
          <w:rFonts w:ascii="Avenir Book" w:hAnsi="Avenir Book" w:cs="Arial"/>
        </w:rPr>
        <w:fldChar w:fldCharType="end"/>
      </w:r>
    </w:p>
    <w:p w14:paraId="618D7F38" w14:textId="77777777" w:rsidR="00DF228D" w:rsidRPr="0043573E" w:rsidRDefault="00DF228D" w:rsidP="009D4810">
      <w:pPr>
        <w:jc w:val="center"/>
        <w:rPr>
          <w:rFonts w:ascii="Avenir Book" w:hAnsi="Avenir Book" w:cs="Arial"/>
        </w:rPr>
      </w:pPr>
    </w:p>
    <w:p w14:paraId="0C566682" w14:textId="1C1BDA2F" w:rsidR="0045136A" w:rsidRPr="0043573E" w:rsidRDefault="00575DEC">
      <w:p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b/>
          <w:sz w:val="22"/>
        </w:rPr>
        <w:t>GUIDE</w:t>
      </w:r>
      <w:r w:rsidR="0045136A" w:rsidRPr="0043573E">
        <w:rPr>
          <w:rFonts w:ascii="Avenir Book" w:hAnsi="Avenir Book" w:cs="Arial"/>
          <w:b/>
          <w:sz w:val="22"/>
        </w:rPr>
        <w:t xml:space="preserve"> OVERVIEW:</w:t>
      </w:r>
      <w:r w:rsidR="0045136A" w:rsidRPr="0043573E">
        <w:rPr>
          <w:rFonts w:ascii="Avenir Book" w:hAnsi="Avenir Book" w:cs="Arial"/>
          <w:sz w:val="22"/>
        </w:rPr>
        <w:t xml:space="preserve">  </w:t>
      </w:r>
      <w:r w:rsidR="00A35E92">
        <w:rPr>
          <w:rFonts w:ascii="Avenir Book" w:hAnsi="Avenir Book" w:cs="Arial"/>
          <w:sz w:val="22"/>
        </w:rPr>
        <w:t xml:space="preserve">The purpose of this guide is to </w:t>
      </w:r>
      <w:r w:rsidR="009F367D">
        <w:rPr>
          <w:rFonts w:ascii="Avenir Book" w:hAnsi="Avenir Book" w:cs="Arial"/>
          <w:sz w:val="22"/>
        </w:rPr>
        <w:t>allow end users to take advantage of advanced printer features</w:t>
      </w:r>
      <w:r w:rsidR="00A35E92">
        <w:rPr>
          <w:rFonts w:ascii="Avenir Book" w:hAnsi="Avenir Book" w:cs="Arial"/>
          <w:sz w:val="22"/>
        </w:rPr>
        <w:t>.</w:t>
      </w:r>
    </w:p>
    <w:p w14:paraId="69A73090" w14:textId="77777777" w:rsidR="0045136A" w:rsidRDefault="0045136A">
      <w:pPr>
        <w:rPr>
          <w:rFonts w:ascii="Avenir Book" w:hAnsi="Avenir Book" w:cs="Arial"/>
          <w:sz w:val="22"/>
        </w:rPr>
      </w:pPr>
    </w:p>
    <w:p w14:paraId="4DFEEC03" w14:textId="77777777" w:rsidR="00575DEC" w:rsidRPr="0043573E" w:rsidRDefault="00575DEC">
      <w:pPr>
        <w:rPr>
          <w:rFonts w:ascii="Avenir Book" w:hAnsi="Avenir Book" w:cs="Arial"/>
          <w:sz w:val="22"/>
        </w:rPr>
      </w:pPr>
    </w:p>
    <w:p w14:paraId="47B117EA" w14:textId="77777777" w:rsidR="008645F8" w:rsidRPr="0043573E" w:rsidRDefault="00575DEC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REQUIREMENTS</w:t>
      </w:r>
      <w:r w:rsidR="008645F8" w:rsidRPr="0043573E">
        <w:rPr>
          <w:rFonts w:ascii="Avenir Book" w:hAnsi="Avenir Book" w:cs="Arial"/>
          <w:b/>
          <w:sz w:val="22"/>
        </w:rPr>
        <w:t>:</w:t>
      </w:r>
    </w:p>
    <w:p w14:paraId="6FEF4A44" w14:textId="77777777" w:rsidR="008645F8" w:rsidRPr="008E1005" w:rsidRDefault="00A35E92" w:rsidP="00035F14">
      <w:pPr>
        <w:numPr>
          <w:ilvl w:val="0"/>
          <w:numId w:val="10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MacOS 10.12</w:t>
      </w:r>
    </w:p>
    <w:p w14:paraId="4A00FFE0" w14:textId="77777777" w:rsidR="00575DEC" w:rsidRDefault="00575DEC" w:rsidP="00575DEC">
      <w:pPr>
        <w:rPr>
          <w:rFonts w:ascii="Avenir Book" w:hAnsi="Avenir Book" w:cs="Arial"/>
          <w:sz w:val="22"/>
        </w:rPr>
      </w:pPr>
    </w:p>
    <w:p w14:paraId="236500E1" w14:textId="77777777" w:rsidR="00575DEC" w:rsidRDefault="00575DEC" w:rsidP="00575DEC">
      <w:pPr>
        <w:rPr>
          <w:rFonts w:ascii="Avenir Book" w:hAnsi="Avenir Book" w:cs="Arial"/>
          <w:sz w:val="22"/>
        </w:rPr>
      </w:pPr>
    </w:p>
    <w:p w14:paraId="5AA1DEED" w14:textId="2584BCD5" w:rsidR="001C1BB0" w:rsidRPr="00242B58" w:rsidRDefault="00D219A5" w:rsidP="00575DEC">
      <w:pPr>
        <w:rPr>
          <w:rFonts w:ascii="Avenir Book" w:hAnsi="Avenir Book" w:cs="Arial"/>
          <w:b/>
          <w:sz w:val="22"/>
        </w:rPr>
      </w:pPr>
      <w:r>
        <w:rPr>
          <w:rFonts w:ascii="Avenir Book" w:hAnsi="Avenir Book" w:cs="Arial"/>
          <w:b/>
          <w:sz w:val="22"/>
        </w:rPr>
        <w:t>ENABLING ADVANCED PRINT OPTIONS</w:t>
      </w:r>
      <w:r w:rsidR="001C1BB0" w:rsidRPr="00242B58">
        <w:rPr>
          <w:rFonts w:ascii="Avenir Book" w:hAnsi="Avenir Book" w:cs="Arial"/>
          <w:b/>
          <w:sz w:val="22"/>
        </w:rPr>
        <w:t>:</w:t>
      </w:r>
    </w:p>
    <w:p w14:paraId="704D0A9F" w14:textId="633B570A" w:rsidR="00D219A5" w:rsidRDefault="001C1BB0" w:rsidP="000A64C3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 xml:space="preserve">Open </w:t>
      </w:r>
      <w:r w:rsidR="00D219A5">
        <w:rPr>
          <w:rFonts w:ascii="Avenir Book" w:hAnsi="Avenir Book" w:cs="Arial"/>
          <w:sz w:val="22"/>
        </w:rPr>
        <w:t>System Preferences</w:t>
      </w:r>
      <w:r w:rsidRPr="007F5907">
        <w:rPr>
          <w:rFonts w:ascii="Avenir Book" w:hAnsi="Avenir Book" w:cs="Arial"/>
          <w:sz w:val="22"/>
        </w:rPr>
        <w:t xml:space="preserve">, then choose </w:t>
      </w:r>
      <w:r w:rsidR="00D219A5">
        <w:rPr>
          <w:rFonts w:ascii="Avenir Book" w:hAnsi="Avenir Book" w:cs="Arial"/>
          <w:sz w:val="22"/>
        </w:rPr>
        <w:t>Printers &amp; Scanners</w:t>
      </w:r>
      <w:r>
        <w:rPr>
          <w:rFonts w:ascii="Avenir Book" w:hAnsi="Avenir Book" w:cs="Arial"/>
          <w:sz w:val="22"/>
        </w:rPr>
        <w:t xml:space="preserve">. </w:t>
      </w:r>
      <w:r w:rsidR="00D219A5">
        <w:rPr>
          <w:rFonts w:ascii="Avenir Book" w:hAnsi="Avenir Book" w:cs="Arial"/>
          <w:sz w:val="22"/>
        </w:rPr>
        <w:t>Click on the printer you are wanting to print to</w:t>
      </w:r>
      <w:r>
        <w:rPr>
          <w:rFonts w:ascii="Avenir Book" w:hAnsi="Avenir Book" w:cs="Arial"/>
          <w:sz w:val="22"/>
        </w:rPr>
        <w:t>.</w:t>
      </w:r>
    </w:p>
    <w:p w14:paraId="76870660" w14:textId="31D7EBDE" w:rsidR="00D219A5" w:rsidRDefault="00D219A5" w:rsidP="000A64C3">
      <w:pPr>
        <w:numPr>
          <w:ilvl w:val="0"/>
          <w:numId w:val="13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Select Options &amp; Supplies, Select Options, Configure the printer based on the below printer information. Once done select OK.</w:t>
      </w:r>
    </w:p>
    <w:p w14:paraId="72EE0F90" w14:textId="77777777" w:rsidR="00D219A5" w:rsidRDefault="00D219A5" w:rsidP="00D219A5">
      <w:pPr>
        <w:rPr>
          <w:rFonts w:ascii="Avenir Book" w:hAnsi="Avenir Book" w:cs="Arial"/>
          <w:sz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694"/>
        <w:gridCol w:w="2233"/>
        <w:gridCol w:w="1769"/>
        <w:gridCol w:w="3320"/>
      </w:tblGrid>
      <w:tr w:rsidR="00D219A5" w14:paraId="1DA0FD8C" w14:textId="77777777" w:rsidTr="00D219A5">
        <w:trPr>
          <w:trHeight w:val="339"/>
        </w:trPr>
        <w:tc>
          <w:tcPr>
            <w:tcW w:w="17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D73C1" w14:textId="77777777" w:rsidR="00D219A5" w:rsidRPr="00D219A5" w:rsidRDefault="00D219A5">
            <w:pPr>
              <w:jc w:val="center"/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</w:pPr>
            <w:r w:rsidRPr="00D219A5"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  <w:t>Printer Name</w:t>
            </w:r>
          </w:p>
        </w:tc>
        <w:tc>
          <w:tcPr>
            <w:tcW w:w="91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E8190" w14:textId="77777777" w:rsidR="00D219A5" w:rsidRPr="00D219A5" w:rsidRDefault="00D219A5">
            <w:pPr>
              <w:jc w:val="center"/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</w:pPr>
            <w:r w:rsidRPr="00D219A5"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  <w:t>Finisher Version</w:t>
            </w:r>
          </w:p>
        </w:tc>
        <w:tc>
          <w:tcPr>
            <w:tcW w:w="7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D51F9" w14:textId="77777777" w:rsidR="00D219A5" w:rsidRPr="00D219A5" w:rsidRDefault="00D219A5">
            <w:pPr>
              <w:jc w:val="center"/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</w:pPr>
            <w:r w:rsidRPr="00D219A5"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  <w:t>Lower Paper</w:t>
            </w:r>
          </w:p>
        </w:tc>
        <w:tc>
          <w:tcPr>
            <w:tcW w:w="15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E7D12" w14:textId="77777777" w:rsidR="00D219A5" w:rsidRPr="00D219A5" w:rsidRDefault="00D219A5">
            <w:pPr>
              <w:jc w:val="center"/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</w:pPr>
            <w:r w:rsidRPr="00D219A5">
              <w:rPr>
                <w:rFonts w:ascii="Avenir Heavy" w:hAnsi="Avenir Heavy"/>
                <w:b/>
                <w:bCs/>
                <w:caps/>
                <w:color w:val="000000"/>
                <w:sz w:val="22"/>
              </w:rPr>
              <w:t>Driver</w:t>
            </w:r>
          </w:p>
        </w:tc>
      </w:tr>
      <w:tr w:rsidR="00D219A5" w14:paraId="3C0AD89C" w14:textId="77777777" w:rsidTr="00D219A5">
        <w:trPr>
          <w:trHeight w:val="331"/>
        </w:trPr>
        <w:tc>
          <w:tcPr>
            <w:tcW w:w="175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BADD0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Athletics Ricoh Copier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7E91D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SR3130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6F498" w14:textId="6A532911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25D1C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MP 2554 PCL 6</w:t>
            </w:r>
          </w:p>
        </w:tc>
      </w:tr>
      <w:tr w:rsidR="00D219A5" w14:paraId="0607E84C" w14:textId="77777777" w:rsidTr="00D219A5">
        <w:trPr>
          <w:trHeight w:val="350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49F8F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F011 Ricoh 5502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9DDFC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SR3120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5C664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✔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8CCDC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Aficio MP C5502 PCL 6</w:t>
            </w:r>
          </w:p>
        </w:tc>
      </w:tr>
      <w:tr w:rsidR="00D219A5" w14:paraId="3DAF325D" w14:textId="77777777" w:rsidTr="00D219A5">
        <w:trPr>
          <w:trHeight w:val="341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74CF3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J223 Ricoh Copier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FFFF6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SR4060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B599B" w14:textId="135B6EE9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975F6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Aficio MP 6002 PCL 5e</w:t>
            </w:r>
          </w:p>
        </w:tc>
      </w:tr>
      <w:tr w:rsidR="00D219A5" w14:paraId="3FBD471C" w14:textId="77777777" w:rsidTr="00D219A5">
        <w:trPr>
          <w:trHeight w:val="332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BE504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J238 Ricoh Copier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D8C03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SR4060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14CD2" w14:textId="35BA8C2E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E657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Aficio MP 6002 PCL 5e</w:t>
            </w:r>
          </w:p>
        </w:tc>
      </w:tr>
      <w:tr w:rsidR="00D219A5" w14:paraId="42D80968" w14:textId="77777777" w:rsidTr="00D219A5">
        <w:trPr>
          <w:trHeight w:val="341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DDD27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Media Center Ricoh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A1528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SR3090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0A8044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✔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7749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Gestetner MP 4002 PCL 6</w:t>
            </w:r>
          </w:p>
        </w:tc>
      </w:tr>
      <w:tr w:rsidR="00D219A5" w14:paraId="17A90205" w14:textId="77777777" w:rsidTr="00D219A5">
        <w:trPr>
          <w:trHeight w:val="332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DA51B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Office Ricoh 6004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40434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SR3210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216C" w14:textId="50A088A4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9009A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MP C6004ex PCL 6</w:t>
            </w:r>
          </w:p>
        </w:tc>
      </w:tr>
      <w:tr w:rsidR="00D219A5" w14:paraId="5D791C31" w14:textId="77777777" w:rsidTr="00D219A5">
        <w:trPr>
          <w:trHeight w:val="332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F26D9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Work E015 Ricoh 6002-Left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42330A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SR4060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CE92B" w14:textId="39A6E3CE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C4A0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Aficio MP 6002 PCL 6</w:t>
            </w:r>
          </w:p>
        </w:tc>
      </w:tr>
      <w:tr w:rsidR="00D219A5" w14:paraId="44FE4969" w14:textId="77777777" w:rsidTr="00D219A5">
        <w:trPr>
          <w:trHeight w:val="296"/>
        </w:trPr>
        <w:tc>
          <w:tcPr>
            <w:tcW w:w="175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B7D7D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LHS Work E015 Ricoh 6002-Right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9D74A" w14:textId="7AF44853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SR406</w:t>
            </w:r>
            <w:r w:rsidR="00026C95">
              <w:rPr>
                <w:rFonts w:ascii="Avenir Book" w:hAnsi="Avenir Book"/>
                <w:color w:val="000000"/>
                <w:sz w:val="22"/>
                <w:szCs w:val="22"/>
              </w:rPr>
              <w:t>0</w:t>
            </w:r>
            <w:bookmarkStart w:id="0" w:name="_GoBack"/>
            <w:bookmarkEnd w:id="0"/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4F22C" w14:textId="527E22B6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B55FB" w14:textId="77777777" w:rsidR="00D219A5" w:rsidRPr="00D219A5" w:rsidRDefault="00D219A5" w:rsidP="00D219A5">
            <w:pPr>
              <w:jc w:val="center"/>
              <w:rPr>
                <w:rFonts w:ascii="Avenir Book" w:hAnsi="Avenir Book"/>
                <w:color w:val="000000"/>
                <w:sz w:val="22"/>
                <w:szCs w:val="22"/>
              </w:rPr>
            </w:pPr>
            <w:r w:rsidRPr="00D219A5">
              <w:rPr>
                <w:rFonts w:ascii="Avenir Book" w:hAnsi="Avenir Book"/>
                <w:color w:val="000000"/>
                <w:sz w:val="22"/>
                <w:szCs w:val="22"/>
              </w:rPr>
              <w:t>RICOH Aficio MP 6002 PCL 6</w:t>
            </w:r>
          </w:p>
        </w:tc>
      </w:tr>
    </w:tbl>
    <w:p w14:paraId="4380747F" w14:textId="77777777" w:rsidR="00D219A5" w:rsidRDefault="00D219A5" w:rsidP="00D219A5">
      <w:pPr>
        <w:rPr>
          <w:rFonts w:ascii="Avenir Book" w:hAnsi="Avenir Book" w:cs="Arial"/>
          <w:sz w:val="22"/>
        </w:rPr>
      </w:pPr>
    </w:p>
    <w:p w14:paraId="1BEF1DDE" w14:textId="72E87D29" w:rsidR="00D219A5" w:rsidRPr="00365D81" w:rsidRDefault="00365D81" w:rsidP="003A49F1">
      <w:pPr>
        <w:rPr>
          <w:rFonts w:ascii="Avenir Book" w:hAnsi="Avenir Book" w:cs="Arial"/>
          <w:b/>
          <w:sz w:val="22"/>
        </w:rPr>
      </w:pPr>
      <w:r w:rsidRPr="00365D81">
        <w:rPr>
          <w:rFonts w:ascii="Avenir Book" w:hAnsi="Avenir Book" w:cs="Arial"/>
          <w:b/>
          <w:sz w:val="22"/>
        </w:rPr>
        <w:t>ACCESSING ADVANCED PRINT OPTIONS:</w:t>
      </w:r>
    </w:p>
    <w:p w14:paraId="41071E57" w14:textId="77777777" w:rsidR="00365D81" w:rsidRDefault="00365D81" w:rsidP="00365D81">
      <w:pPr>
        <w:numPr>
          <w:ilvl w:val="0"/>
          <w:numId w:val="27"/>
        </w:numPr>
        <w:rPr>
          <w:rFonts w:ascii="Avenir Book" w:hAnsi="Avenir Book" w:cs="Arial"/>
          <w:sz w:val="22"/>
        </w:rPr>
      </w:pPr>
      <w:r w:rsidRPr="007F5907">
        <w:rPr>
          <w:rFonts w:ascii="Avenir Book" w:hAnsi="Avenir Book" w:cs="Arial"/>
          <w:sz w:val="22"/>
        </w:rPr>
        <w:t>Open a document, then choose F</w:t>
      </w:r>
      <w:r>
        <w:rPr>
          <w:rFonts w:ascii="Avenir Book" w:hAnsi="Avenir Book" w:cs="Arial"/>
          <w:sz w:val="22"/>
        </w:rPr>
        <w:t>ile &gt; Print. Click Show Details.</w:t>
      </w:r>
    </w:p>
    <w:p w14:paraId="6D7FA4AA" w14:textId="45FF72AB" w:rsidR="003A49F1" w:rsidRPr="00365D81" w:rsidRDefault="00365D81" w:rsidP="003A49F1">
      <w:pPr>
        <w:pStyle w:val="ListParagraph"/>
        <w:numPr>
          <w:ilvl w:val="0"/>
          <w:numId w:val="27"/>
        </w:numPr>
        <w:rPr>
          <w:rFonts w:ascii="Avenir Book" w:hAnsi="Avenir Book" w:cs="Arial"/>
          <w:sz w:val="22"/>
        </w:rPr>
      </w:pPr>
      <w:r>
        <w:rPr>
          <w:rFonts w:ascii="Avenir Book" w:hAnsi="Avenir Book" w:cs="Arial"/>
          <w:sz w:val="22"/>
        </w:rPr>
        <w:t>Click on Copies &amp; Pages, then choose Printer Features.</w:t>
      </w:r>
    </w:p>
    <w:p w14:paraId="3F598360" w14:textId="77777777" w:rsidR="00D219A5" w:rsidRDefault="00D219A5" w:rsidP="00D219A5">
      <w:pPr>
        <w:rPr>
          <w:rFonts w:ascii="Avenir Book" w:hAnsi="Avenir Book" w:cs="Arial"/>
          <w:sz w:val="22"/>
        </w:rPr>
      </w:pPr>
    </w:p>
    <w:p w14:paraId="73DEE6CE" w14:textId="77777777" w:rsidR="00365D81" w:rsidRPr="00D219A5" w:rsidRDefault="00365D81" w:rsidP="00D219A5">
      <w:pPr>
        <w:rPr>
          <w:rFonts w:ascii="Avenir Book" w:hAnsi="Avenir Book" w:cs="Arial"/>
          <w:sz w:val="22"/>
        </w:rPr>
      </w:pPr>
    </w:p>
    <w:p w14:paraId="1D1A2ACB" w14:textId="70A1039D" w:rsidR="00575DEC" w:rsidRPr="00575DEC" w:rsidRDefault="000A64C3" w:rsidP="00575DEC">
      <w:pPr>
        <w:ind w:left="720" w:right="-180"/>
        <w:rPr>
          <w:rFonts w:ascii="Avenir Book" w:hAnsi="Avenir Book" w:cs="Arial"/>
          <w:sz w:val="22"/>
        </w:rPr>
      </w:pPr>
      <w:r w:rsidRPr="0043573E">
        <w:rPr>
          <w:rFonts w:ascii="Avenir Book" w:hAnsi="Avenir Book" w:cs="Arial"/>
          <w:sz w:val="22"/>
        </w:rPr>
        <w:t xml:space="preserve">NOTE:  </w:t>
      </w:r>
      <w:r w:rsidR="00D219A5">
        <w:rPr>
          <w:rFonts w:ascii="Avenir Book" w:hAnsi="Avenir Book" w:cs="Arial"/>
          <w:sz w:val="22"/>
        </w:rPr>
        <w:t>Not all printers have advanced features. If you are unsure please fill out a help desk ticket and a support staff member will assist you.</w:t>
      </w:r>
    </w:p>
    <w:sectPr w:rsidR="00575DEC" w:rsidRPr="00575DEC" w:rsidSect="007B42EF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9C132" w14:textId="77777777" w:rsidR="00B944B3" w:rsidRDefault="00B944B3" w:rsidP="008D755C">
      <w:r>
        <w:separator/>
      </w:r>
    </w:p>
  </w:endnote>
  <w:endnote w:type="continuationSeparator" w:id="0">
    <w:p w14:paraId="33559B3C" w14:textId="77777777" w:rsidR="00B944B3" w:rsidRDefault="00B944B3" w:rsidP="008D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jalla One">
    <w:panose1 w:val="02000506040000020004"/>
    <w:charset w:val="00"/>
    <w:family w:val="auto"/>
    <w:pitch w:val="variable"/>
    <w:sig w:usb0="800000BF" w:usb1="4000004B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3B22D4" w:rsidRPr="0043573E" w14:paraId="2CBD92D7" w14:textId="77777777" w:rsidTr="008D755C">
      <w:tc>
        <w:tcPr>
          <w:tcW w:w="5508" w:type="dxa"/>
        </w:tcPr>
        <w:p w14:paraId="4F1DC522" w14:textId="0AB66737" w:rsidR="003B22D4" w:rsidRPr="00575DEC" w:rsidRDefault="00CA52BF" w:rsidP="00556E9B">
          <w:pPr>
            <w:pStyle w:val="Footer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PRINTING – </w:t>
          </w:r>
          <w:r w:rsidR="00556E9B">
            <w:rPr>
              <w:rFonts w:ascii="Fjalla One" w:hAnsi="Fjalla One" w:cs="Arial"/>
            </w:rPr>
            <w:t>ADVANCED PRINT JOB SETUP</w:t>
          </w:r>
        </w:p>
      </w:tc>
      <w:tc>
        <w:tcPr>
          <w:tcW w:w="5508" w:type="dxa"/>
        </w:tcPr>
        <w:p w14:paraId="4420788D" w14:textId="7505062D" w:rsidR="003B22D4" w:rsidRPr="0043573E" w:rsidRDefault="00CA52BF" w:rsidP="008D755C">
          <w:pPr>
            <w:pStyle w:val="Footer"/>
            <w:jc w:val="right"/>
            <w:rPr>
              <w:rFonts w:ascii="Fjalla One" w:hAnsi="Fjalla One" w:cs="Arial"/>
            </w:rPr>
          </w:pPr>
          <w:r>
            <w:rPr>
              <w:rFonts w:ascii="Fjalla One" w:hAnsi="Fjalla One" w:cs="Arial"/>
            </w:rPr>
            <w:t xml:space="preserve">Updated: </w:t>
          </w:r>
          <w:r>
            <w:rPr>
              <w:rFonts w:ascii="Fjalla One" w:hAnsi="Fjalla One" w:cs="Arial"/>
            </w:rPr>
            <w:fldChar w:fldCharType="begin"/>
          </w:r>
          <w:r>
            <w:rPr>
              <w:rFonts w:ascii="Fjalla One" w:hAnsi="Fjalla One" w:cs="Arial"/>
            </w:rPr>
            <w:instrText xml:space="preserve"> DATE \@ "M/d/yyyy" </w:instrText>
          </w:r>
          <w:r>
            <w:rPr>
              <w:rFonts w:ascii="Fjalla One" w:hAnsi="Fjalla One" w:cs="Arial"/>
            </w:rPr>
            <w:fldChar w:fldCharType="separate"/>
          </w:r>
          <w:r w:rsidR="00026C95">
            <w:rPr>
              <w:rFonts w:ascii="Fjalla One" w:hAnsi="Fjalla One" w:cs="Arial"/>
              <w:noProof/>
            </w:rPr>
            <w:t>8/7/2017</w:t>
          </w:r>
          <w:r>
            <w:rPr>
              <w:rFonts w:ascii="Fjalla One" w:hAnsi="Fjalla One" w:cs="Arial"/>
            </w:rPr>
            <w:fldChar w:fldCharType="end"/>
          </w:r>
        </w:p>
      </w:tc>
    </w:tr>
  </w:tbl>
  <w:p w14:paraId="7FB6FEDE" w14:textId="77777777" w:rsidR="003B22D4" w:rsidRPr="0043573E" w:rsidRDefault="003B22D4" w:rsidP="00575DEC">
    <w:pPr>
      <w:pStyle w:val="Footer"/>
      <w:rPr>
        <w:rFonts w:ascii="Fjalla One" w:hAnsi="Fjalla One"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90F11" w14:textId="77777777" w:rsidR="00B944B3" w:rsidRDefault="00B944B3" w:rsidP="008D755C">
      <w:r>
        <w:separator/>
      </w:r>
    </w:p>
  </w:footnote>
  <w:footnote w:type="continuationSeparator" w:id="0">
    <w:p w14:paraId="7D15A38F" w14:textId="77777777" w:rsidR="00B944B3" w:rsidRDefault="00B944B3" w:rsidP="008D7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18"/>
      <w:gridCol w:w="4698"/>
    </w:tblGrid>
    <w:tr w:rsidR="003B22D4" w:rsidRPr="0043573E" w14:paraId="6E3C2A96" w14:textId="77777777" w:rsidTr="00F423A2">
      <w:tc>
        <w:tcPr>
          <w:tcW w:w="6318" w:type="dxa"/>
          <w:tcBorders>
            <w:bottom w:val="single" w:sz="18" w:space="0" w:color="auto"/>
            <w:right w:val="nil"/>
          </w:tcBorders>
          <w:vAlign w:val="bottom"/>
        </w:tcPr>
        <w:p w14:paraId="51F4FF1B" w14:textId="77777777" w:rsidR="003B22D4" w:rsidRPr="0043573E" w:rsidRDefault="00F423A2" w:rsidP="00F423A2">
          <w:pPr>
            <w:pStyle w:val="Header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noProof/>
              <w:sz w:val="32"/>
            </w:rPr>
            <w:drawing>
              <wp:inline distT="0" distB="0" distL="0" distR="0" wp14:anchorId="43680865" wp14:editId="0916E5E2">
                <wp:extent cx="1322713" cy="658870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HS_LOGO_BLAC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713" cy="65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8" w:type="dxa"/>
          <w:tcBorders>
            <w:top w:val="nil"/>
            <w:left w:val="nil"/>
            <w:bottom w:val="single" w:sz="18" w:space="0" w:color="auto"/>
            <w:right w:val="nil"/>
          </w:tcBorders>
          <w:vAlign w:val="bottom"/>
        </w:tcPr>
        <w:p w14:paraId="3EEB9191" w14:textId="77777777" w:rsidR="003B22D4" w:rsidRPr="0043573E" w:rsidRDefault="00DF228D" w:rsidP="00F423A2">
          <w:pPr>
            <w:pStyle w:val="Header"/>
            <w:tabs>
              <w:tab w:val="left" w:pos="1039"/>
              <w:tab w:val="right" w:pos="5292"/>
            </w:tabs>
            <w:jc w:val="right"/>
            <w:rPr>
              <w:rFonts w:ascii="Fjalla One" w:hAnsi="Fjalla One"/>
              <w:sz w:val="32"/>
            </w:rPr>
          </w:pPr>
          <w:r>
            <w:rPr>
              <w:rFonts w:ascii="Fjalla One" w:hAnsi="Fjalla One"/>
              <w:sz w:val="32"/>
            </w:rPr>
            <w:t>DEPARTMENT OF TECHNOLOGY</w:t>
          </w:r>
        </w:p>
      </w:tc>
    </w:tr>
  </w:tbl>
  <w:p w14:paraId="153A9E34" w14:textId="77777777" w:rsidR="003B22D4" w:rsidRPr="0043573E" w:rsidRDefault="003B22D4">
    <w:pPr>
      <w:pStyle w:val="Header"/>
      <w:rPr>
        <w:rFonts w:ascii="Fjalla One" w:hAnsi="Fjalla 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22"/>
    <w:multiLevelType w:val="hybridMultilevel"/>
    <w:tmpl w:val="699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2002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FC4A44"/>
    <w:multiLevelType w:val="hybridMultilevel"/>
    <w:tmpl w:val="D2D6FF72"/>
    <w:lvl w:ilvl="0" w:tplc="977CEA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C101F95"/>
    <w:multiLevelType w:val="hybridMultilevel"/>
    <w:tmpl w:val="A18AC80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33340795"/>
    <w:multiLevelType w:val="hybridMultilevel"/>
    <w:tmpl w:val="72A0D1A2"/>
    <w:lvl w:ilvl="0" w:tplc="27289C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2C1DEC"/>
    <w:multiLevelType w:val="hybridMultilevel"/>
    <w:tmpl w:val="D0C848D4"/>
    <w:lvl w:ilvl="0" w:tplc="BABAF0C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4D7CF1"/>
    <w:multiLevelType w:val="hybridMultilevel"/>
    <w:tmpl w:val="593CC3B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3236232"/>
    <w:multiLevelType w:val="hybridMultilevel"/>
    <w:tmpl w:val="31AAD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B2A2A"/>
    <w:multiLevelType w:val="hybridMultilevel"/>
    <w:tmpl w:val="0C765FF4"/>
    <w:lvl w:ilvl="0" w:tplc="6358AC3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882608F"/>
    <w:multiLevelType w:val="hybridMultilevel"/>
    <w:tmpl w:val="542A5F34"/>
    <w:lvl w:ilvl="0" w:tplc="53E00F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C1169DA"/>
    <w:multiLevelType w:val="hybridMultilevel"/>
    <w:tmpl w:val="6262A2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7E0DCD"/>
    <w:multiLevelType w:val="hybridMultilevel"/>
    <w:tmpl w:val="92FC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F2A66"/>
    <w:multiLevelType w:val="hybridMultilevel"/>
    <w:tmpl w:val="750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A74E7"/>
    <w:multiLevelType w:val="hybridMultilevel"/>
    <w:tmpl w:val="7A6E3024"/>
    <w:lvl w:ilvl="0" w:tplc="07BAC4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D92310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A826E79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B476F11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1567BF"/>
    <w:multiLevelType w:val="hybridMultilevel"/>
    <w:tmpl w:val="CB9C9E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9F520F"/>
    <w:multiLevelType w:val="multilevel"/>
    <w:tmpl w:val="9C3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A66DA"/>
    <w:multiLevelType w:val="hybridMultilevel"/>
    <w:tmpl w:val="F5E02686"/>
    <w:lvl w:ilvl="0" w:tplc="81A03D7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7D05E95"/>
    <w:multiLevelType w:val="hybridMultilevel"/>
    <w:tmpl w:val="75C0CA3C"/>
    <w:lvl w:ilvl="0" w:tplc="04090011">
      <w:start w:val="1"/>
      <w:numFmt w:val="decimal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0">
    <w:nsid w:val="713F4525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4C542B"/>
    <w:multiLevelType w:val="hybridMultilevel"/>
    <w:tmpl w:val="87BA67D2"/>
    <w:lvl w:ilvl="0" w:tplc="3720515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D771CB3"/>
    <w:multiLevelType w:val="hybridMultilevel"/>
    <w:tmpl w:val="A8C64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8341BE"/>
    <w:multiLevelType w:val="hybridMultilevel"/>
    <w:tmpl w:val="6AEE8D62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A310C7"/>
    <w:multiLevelType w:val="hybridMultilevel"/>
    <w:tmpl w:val="C52E15AE"/>
    <w:lvl w:ilvl="0" w:tplc="3B40955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8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21"/>
  </w:num>
  <w:num w:numId="11">
    <w:abstractNumId w:val="1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22"/>
  </w:num>
  <w:num w:numId="16">
    <w:abstractNumId w:val="11"/>
  </w:num>
  <w:num w:numId="17">
    <w:abstractNumId w:val="17"/>
  </w:num>
  <w:num w:numId="18">
    <w:abstractNumId w:val="0"/>
  </w:num>
  <w:num w:numId="19">
    <w:abstractNumId w:val="20"/>
  </w:num>
  <w:num w:numId="20">
    <w:abstractNumId w:val="24"/>
  </w:num>
  <w:num w:numId="21">
    <w:abstractNumId w:val="12"/>
  </w:num>
  <w:num w:numId="22">
    <w:abstractNumId w:val="23"/>
  </w:num>
  <w:num w:numId="23">
    <w:abstractNumId w:val="19"/>
  </w:num>
  <w:num w:numId="24">
    <w:abstractNumId w:val="10"/>
  </w:num>
  <w:num w:numId="25">
    <w:abstractNumId w:val="14"/>
  </w:num>
  <w:num w:numId="26">
    <w:abstractNumId w:val="7"/>
  </w:num>
  <w:num w:numId="27">
    <w:abstractNumId w:val="16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92"/>
    <w:rsid w:val="00003C07"/>
    <w:rsid w:val="00011DA6"/>
    <w:rsid w:val="00026C95"/>
    <w:rsid w:val="0004277A"/>
    <w:rsid w:val="00070C4D"/>
    <w:rsid w:val="000A64C3"/>
    <w:rsid w:val="000D64DC"/>
    <w:rsid w:val="0011102A"/>
    <w:rsid w:val="0011621B"/>
    <w:rsid w:val="00123A7C"/>
    <w:rsid w:val="001427AF"/>
    <w:rsid w:val="0019072E"/>
    <w:rsid w:val="001B1D08"/>
    <w:rsid w:val="001C1BB0"/>
    <w:rsid w:val="001D7424"/>
    <w:rsid w:val="00242B58"/>
    <w:rsid w:val="00253B8B"/>
    <w:rsid w:val="00255CD3"/>
    <w:rsid w:val="00257D1E"/>
    <w:rsid w:val="002764C6"/>
    <w:rsid w:val="00285484"/>
    <w:rsid w:val="002B1D0D"/>
    <w:rsid w:val="002D6A49"/>
    <w:rsid w:val="00314E15"/>
    <w:rsid w:val="00361A34"/>
    <w:rsid w:val="00365BEA"/>
    <w:rsid w:val="00365D81"/>
    <w:rsid w:val="003A49F1"/>
    <w:rsid w:val="003B22D4"/>
    <w:rsid w:val="003C036A"/>
    <w:rsid w:val="003C2851"/>
    <w:rsid w:val="003C5346"/>
    <w:rsid w:val="0040331F"/>
    <w:rsid w:val="00407771"/>
    <w:rsid w:val="0041690B"/>
    <w:rsid w:val="0043573E"/>
    <w:rsid w:val="00441F20"/>
    <w:rsid w:val="0045136A"/>
    <w:rsid w:val="00465A29"/>
    <w:rsid w:val="004B4E9C"/>
    <w:rsid w:val="004B65E5"/>
    <w:rsid w:val="00526008"/>
    <w:rsid w:val="00533E69"/>
    <w:rsid w:val="005438D4"/>
    <w:rsid w:val="00544638"/>
    <w:rsid w:val="00544C08"/>
    <w:rsid w:val="00556E9B"/>
    <w:rsid w:val="00575DEC"/>
    <w:rsid w:val="00587A62"/>
    <w:rsid w:val="005A6633"/>
    <w:rsid w:val="00607912"/>
    <w:rsid w:val="00687D9F"/>
    <w:rsid w:val="006E4646"/>
    <w:rsid w:val="006F237A"/>
    <w:rsid w:val="00725036"/>
    <w:rsid w:val="007B42EF"/>
    <w:rsid w:val="007D4BC9"/>
    <w:rsid w:val="007E51B1"/>
    <w:rsid w:val="007F5907"/>
    <w:rsid w:val="00804877"/>
    <w:rsid w:val="00806DFB"/>
    <w:rsid w:val="0085071C"/>
    <w:rsid w:val="008645F8"/>
    <w:rsid w:val="008B22D0"/>
    <w:rsid w:val="008B552F"/>
    <w:rsid w:val="008D1FF6"/>
    <w:rsid w:val="008D755C"/>
    <w:rsid w:val="008E1005"/>
    <w:rsid w:val="00950625"/>
    <w:rsid w:val="009628DF"/>
    <w:rsid w:val="00967B2C"/>
    <w:rsid w:val="009750A5"/>
    <w:rsid w:val="009833D4"/>
    <w:rsid w:val="00986FE3"/>
    <w:rsid w:val="00995377"/>
    <w:rsid w:val="009C2B94"/>
    <w:rsid w:val="009D4810"/>
    <w:rsid w:val="009F267C"/>
    <w:rsid w:val="009F367D"/>
    <w:rsid w:val="00A05BEE"/>
    <w:rsid w:val="00A27EC9"/>
    <w:rsid w:val="00A35E92"/>
    <w:rsid w:val="00A5404F"/>
    <w:rsid w:val="00A62CE6"/>
    <w:rsid w:val="00AC67BE"/>
    <w:rsid w:val="00AD262E"/>
    <w:rsid w:val="00AD26EC"/>
    <w:rsid w:val="00AF05F3"/>
    <w:rsid w:val="00B076B3"/>
    <w:rsid w:val="00B3278C"/>
    <w:rsid w:val="00B72696"/>
    <w:rsid w:val="00B73B8C"/>
    <w:rsid w:val="00B944B3"/>
    <w:rsid w:val="00B97846"/>
    <w:rsid w:val="00BE7DED"/>
    <w:rsid w:val="00C01432"/>
    <w:rsid w:val="00C81525"/>
    <w:rsid w:val="00CA13CB"/>
    <w:rsid w:val="00CA52BF"/>
    <w:rsid w:val="00CC775D"/>
    <w:rsid w:val="00CD255A"/>
    <w:rsid w:val="00CE1379"/>
    <w:rsid w:val="00D12250"/>
    <w:rsid w:val="00D17D5E"/>
    <w:rsid w:val="00D219A5"/>
    <w:rsid w:val="00D31578"/>
    <w:rsid w:val="00D55B46"/>
    <w:rsid w:val="00D970D9"/>
    <w:rsid w:val="00DA5BB5"/>
    <w:rsid w:val="00DB4968"/>
    <w:rsid w:val="00DF228D"/>
    <w:rsid w:val="00E0620B"/>
    <w:rsid w:val="00E33DB8"/>
    <w:rsid w:val="00E3455E"/>
    <w:rsid w:val="00E54136"/>
    <w:rsid w:val="00E871ED"/>
    <w:rsid w:val="00E95591"/>
    <w:rsid w:val="00EB7237"/>
    <w:rsid w:val="00EF764F"/>
    <w:rsid w:val="00F117A3"/>
    <w:rsid w:val="00F23BE5"/>
    <w:rsid w:val="00F40D63"/>
    <w:rsid w:val="00F423A2"/>
    <w:rsid w:val="00F85398"/>
    <w:rsid w:val="00FB48AF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1D5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062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620B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E0620B"/>
    <w:pPr>
      <w:jc w:val="center"/>
    </w:pPr>
    <w:rPr>
      <w:rFonts w:ascii="Arial" w:hAnsi="Arial" w:cs="Arial"/>
      <w:sz w:val="28"/>
    </w:rPr>
  </w:style>
  <w:style w:type="paragraph" w:styleId="BalloonText">
    <w:name w:val="Balloon Text"/>
    <w:basedOn w:val="Normal"/>
    <w:semiHidden/>
    <w:rsid w:val="00F85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D7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D7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8D7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755C"/>
    <w:rPr>
      <w:sz w:val="24"/>
      <w:szCs w:val="24"/>
    </w:rPr>
  </w:style>
  <w:style w:type="paragraph" w:styleId="Footer">
    <w:name w:val="footer"/>
    <w:basedOn w:val="Normal"/>
    <w:link w:val="FooterChar"/>
    <w:rsid w:val="008D7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755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38D4"/>
    <w:pPr>
      <w:ind w:left="720"/>
      <w:contextualSpacing/>
    </w:pPr>
  </w:style>
  <w:style w:type="paragraph" w:customStyle="1" w:styleId="Activitybullet">
    <w:name w:val="Activitybullet"/>
    <w:basedOn w:val="Normal"/>
    <w:rsid w:val="007B42EF"/>
    <w:pPr>
      <w:spacing w:after="60"/>
      <w:ind w:left="1080" w:hanging="360"/>
    </w:pPr>
    <w:rPr>
      <w:rFonts w:ascii="Arial" w:hAnsi="Arial" w:cs="Arial"/>
    </w:rPr>
  </w:style>
  <w:style w:type="character" w:customStyle="1" w:styleId="TitleChar">
    <w:name w:val="Title Char"/>
    <w:basedOn w:val="DefaultParagraphFont"/>
    <w:link w:val="Title"/>
    <w:rsid w:val="003C2851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wksj/Library/Mobile%20Documents/com~apple~CloudDocs/LCSC/_INSTRUCTIONAL%20GUIDES/Tech%20Dept%20Instructional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C8C088-42C8-F841-95A3-D733D0BE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Dept Instructional Guide Template.dotx</Template>
  <TotalTime>14</TotalTime>
  <Pages>1</Pages>
  <Words>220</Words>
  <Characters>1114</Characters>
  <Application>Microsoft Macintosh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Lebanon Community School Corporation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Josh Hawks</dc:creator>
  <cp:lastModifiedBy>Josh Hawks</cp:lastModifiedBy>
  <cp:revision>8</cp:revision>
  <cp:lastPrinted>2017-08-08T01:39:00Z</cp:lastPrinted>
  <dcterms:created xsi:type="dcterms:W3CDTF">2017-08-08T01:21:00Z</dcterms:created>
  <dcterms:modified xsi:type="dcterms:W3CDTF">2017-08-08T01:45:00Z</dcterms:modified>
</cp:coreProperties>
</file>